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CA06" w14:textId="77777777" w:rsidR="00C23520" w:rsidRDefault="00C11132">
      <w:pPr>
        <w:pStyle w:val="Standard"/>
        <w:spacing w:line="360" w:lineRule="auto"/>
        <w:rPr>
          <w:rFonts w:ascii="Arial" w:hAnsi="Arial" w:cs="Arial"/>
          <w:b/>
          <w:bCs/>
          <w:sz w:val="28"/>
          <w:szCs w:val="28"/>
          <w:u w:val="single"/>
          <w:lang w:val="de-D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de-DE"/>
        </w:rPr>
        <w:t xml:space="preserve">Spanisch Elementar 1                                       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  <w:lang w:val="de-DE"/>
        </w:rPr>
        <w:t xml:space="preserve">   (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  <w:lang w:val="de-DE"/>
        </w:rPr>
        <w:t>Schütz)</w:t>
      </w:r>
    </w:p>
    <w:p w14:paraId="2710CA07" w14:textId="77777777" w:rsidR="00C23520" w:rsidRDefault="00C11132">
      <w:pPr>
        <w:pStyle w:val="Standard"/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de-DE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de-DE"/>
        </w:rPr>
        <w:t>Possessivpronomen</w:t>
      </w:r>
    </w:p>
    <w:p w14:paraId="2710CA08" w14:textId="77777777" w:rsidR="00C23520" w:rsidRDefault="00C1113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>vor dem Substantiv:</w:t>
      </w:r>
    </w:p>
    <w:p w14:paraId="2710CA09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mi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amigo/amiga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mis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amigos/amigas</w:t>
      </w:r>
    </w:p>
    <w:p w14:paraId="2710CA0A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tu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amigo/amiga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tus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amigos/amigas</w:t>
      </w:r>
    </w:p>
    <w:p w14:paraId="2710CA0B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amigo/amiga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amigos/amigas</w:t>
      </w:r>
    </w:p>
    <w:p w14:paraId="2710CA0C" w14:textId="77777777" w:rsidR="00C23520" w:rsidRPr="005E737A" w:rsidRDefault="00C23520">
      <w:pPr>
        <w:pStyle w:val="Standard"/>
        <w:spacing w:line="36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14:paraId="2710CA0D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amigo/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nuestros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amigos/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nuestras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amigas</w:t>
      </w:r>
    </w:p>
    <w:p w14:paraId="2710CA0E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amigo/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vuestros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amigos/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vuestras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amigas</w:t>
      </w:r>
    </w:p>
    <w:p w14:paraId="2710CA0F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amigo/amiga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amigos/amigas</w:t>
      </w:r>
    </w:p>
    <w:p w14:paraId="2710CA10" w14:textId="77777777" w:rsidR="00C23520" w:rsidRPr="005E737A" w:rsidRDefault="00C23520">
      <w:pPr>
        <w:pStyle w:val="Standard"/>
        <w:spacing w:line="360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14:paraId="2710CA11" w14:textId="77777777" w:rsidR="00C23520" w:rsidRDefault="00C11132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nach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dem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GB"/>
        </w:rPr>
        <w:t>Substantiv</w:t>
      </w:r>
      <w:proofErr w:type="spellEnd"/>
      <w:r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2710CA12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 amigo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mío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>/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una amiga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mía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  <w:t xml:space="preserve">  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unos amigos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míos/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unas amigas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mías</w:t>
      </w:r>
    </w:p>
    <w:p w14:paraId="2710CA13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 amigo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tuy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 xml:space="preserve">o/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una amiga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tuya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        unos amigos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 xml:space="preserve">tuyos/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unas amigas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 xml:space="preserve">tuyas     </w:t>
      </w:r>
    </w:p>
    <w:p w14:paraId="2710CA14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 amigo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suyo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/ una amiga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 xml:space="preserve">suya      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unos amigos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suyos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/ unas amigas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suyas</w:t>
      </w:r>
    </w:p>
    <w:p w14:paraId="2710CA15" w14:textId="77777777" w:rsidR="00C23520" w:rsidRPr="005E737A" w:rsidRDefault="00C23520">
      <w:pPr>
        <w:pStyle w:val="Standard"/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10CA16" w14:textId="77777777" w:rsidR="00C23520" w:rsidRDefault="00C11132">
      <w:pPr>
        <w:pStyle w:val="Standard"/>
        <w:spacing w:line="360" w:lineRule="auto"/>
        <w:ind w:left="360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 amigo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/una amiga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 xml:space="preserve">nuestra   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unos amigos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nuestros</w:t>
      </w:r>
    </w:p>
    <w:p w14:paraId="2710CA17" w14:textId="77777777" w:rsidR="00C23520" w:rsidRDefault="00C11132">
      <w:pPr>
        <w:pStyle w:val="Standard"/>
        <w:spacing w:line="360" w:lineRule="auto"/>
        <w:ind w:left="4680" w:firstLine="360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unas amigas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nuestras</w:t>
      </w:r>
    </w:p>
    <w:p w14:paraId="2710CA18" w14:textId="77777777" w:rsidR="00C23520" w:rsidRDefault="00C11132">
      <w:pPr>
        <w:pStyle w:val="Standard"/>
        <w:spacing w:line="360" w:lineRule="auto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     un amigo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/una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amiga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vuestra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ab/>
        <w:t xml:space="preserve">unos amigos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vuestros</w:t>
      </w:r>
    </w:p>
    <w:p w14:paraId="2710CA19" w14:textId="77777777" w:rsidR="00C23520" w:rsidRDefault="00C11132">
      <w:pPr>
        <w:pStyle w:val="Standard"/>
        <w:spacing w:line="360" w:lineRule="auto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unas amigas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vuestras</w:t>
      </w:r>
    </w:p>
    <w:p w14:paraId="2710CA1A" w14:textId="77777777" w:rsidR="00C23520" w:rsidRDefault="00C11132">
      <w:pPr>
        <w:pStyle w:val="Standard"/>
        <w:spacing w:line="360" w:lineRule="auto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      un amigo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suyo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/ una amiga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suya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unos amigos </w:t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>suyos</w:t>
      </w:r>
    </w:p>
    <w:p w14:paraId="2710CA1B" w14:textId="77777777" w:rsidR="00C23520" w:rsidRDefault="00C11132">
      <w:pPr>
        <w:pStyle w:val="Standard"/>
        <w:spacing w:line="360" w:lineRule="auto"/>
      </w:pP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r w:rsidRPr="005E737A">
        <w:rPr>
          <w:rStyle w:val="Absatz-Standardschriftart"/>
          <w:rFonts w:ascii="Arial" w:hAnsi="Arial" w:cs="Arial"/>
          <w:b/>
          <w:bCs/>
          <w:sz w:val="24"/>
          <w:szCs w:val="24"/>
          <w:lang w:val="es-ES"/>
        </w:rPr>
        <w:tab/>
      </w:r>
      <w:proofErr w:type="spellStart"/>
      <w:r>
        <w:rPr>
          <w:rStyle w:val="Absatz-Standardschriftart"/>
          <w:rFonts w:ascii="Arial" w:hAnsi="Arial" w:cs="Arial"/>
          <w:sz w:val="24"/>
          <w:szCs w:val="24"/>
          <w:lang w:val="en-GB"/>
        </w:rPr>
        <w:t>unas</w:t>
      </w:r>
      <w:proofErr w:type="spellEnd"/>
      <w:r>
        <w:rPr>
          <w:rStyle w:val="Absatz-Standardschriftart"/>
          <w:rFonts w:ascii="Arial" w:hAnsi="Arial" w:cs="Arial"/>
          <w:sz w:val="24"/>
          <w:szCs w:val="24"/>
          <w:lang w:val="en-GB"/>
        </w:rPr>
        <w:t xml:space="preserve"> amigas </w:t>
      </w:r>
      <w:proofErr w:type="spellStart"/>
      <w:r>
        <w:rPr>
          <w:rStyle w:val="Absatz-Standardschriftart"/>
          <w:rFonts w:ascii="Arial" w:hAnsi="Arial" w:cs="Arial"/>
          <w:b/>
          <w:bCs/>
          <w:sz w:val="24"/>
          <w:szCs w:val="24"/>
          <w:lang w:val="en-GB"/>
        </w:rPr>
        <w:t>suyas</w:t>
      </w:r>
      <w:proofErr w:type="spellEnd"/>
      <w:r>
        <w:rPr>
          <w:rStyle w:val="Absatz-Standardschriftart"/>
          <w:rFonts w:ascii="Arial" w:hAnsi="Arial" w:cs="Arial"/>
          <w:b/>
          <w:bCs/>
          <w:sz w:val="24"/>
          <w:szCs w:val="24"/>
          <w:lang w:val="en-GB"/>
        </w:rPr>
        <w:tab/>
      </w:r>
    </w:p>
    <w:p w14:paraId="2710CA1C" w14:textId="77777777" w:rsidR="00C23520" w:rsidRDefault="00C23520">
      <w:pPr>
        <w:pStyle w:val="Standard"/>
        <w:spacing w:line="360" w:lineRule="auto"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710CA1D" w14:textId="77777777" w:rsidR="00C23520" w:rsidRDefault="00C23520">
      <w:pPr>
        <w:pStyle w:val="Standard"/>
        <w:pageBreakBefore/>
        <w:rPr>
          <w:rFonts w:ascii="Arial" w:hAnsi="Arial" w:cs="Arial"/>
          <w:b/>
          <w:bCs/>
          <w:sz w:val="24"/>
          <w:szCs w:val="24"/>
          <w:lang w:val="en-GB"/>
        </w:rPr>
      </w:pPr>
    </w:p>
    <w:p w14:paraId="2710CA1E" w14:textId="04DB8590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Estas son Ana y </w:t>
      </w:r>
      <w:r w:rsidR="005E737A"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su</w:t>
      </w:r>
      <w:r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hermana Laura.</w:t>
      </w:r>
    </w:p>
    <w:p w14:paraId="2710CA1F" w14:textId="7F3A6634" w:rsidR="00C23520" w:rsidRPr="005E737A" w:rsidRDefault="005E737A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M</w:t>
      </w:r>
      <w:r>
        <w:rPr>
          <w:rFonts w:ascii="Arial" w:hAnsi="Arial" w:cs="Arial"/>
          <w:color w:val="4472C4" w:themeColor="accent1"/>
          <w:sz w:val="24"/>
          <w:szCs w:val="24"/>
          <w:lang w:val="es-ES"/>
        </w:rPr>
        <w:t>is</w:t>
      </w:r>
      <w:r w:rsidR="00C11132"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="00C11132" w:rsidRPr="005E737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C11132" w:rsidRPr="005E737A">
        <w:rPr>
          <w:rFonts w:ascii="Arial" w:hAnsi="Arial" w:cs="Arial"/>
          <w:sz w:val="24"/>
          <w:szCs w:val="24"/>
          <w:lang w:val="es-ES"/>
        </w:rPr>
        <w:t>meine</w:t>
      </w:r>
      <w:proofErr w:type="spellEnd"/>
      <w:r w:rsidR="00C11132" w:rsidRPr="005E737A">
        <w:rPr>
          <w:rFonts w:ascii="Arial" w:hAnsi="Arial" w:cs="Arial"/>
          <w:sz w:val="24"/>
          <w:szCs w:val="24"/>
          <w:lang w:val="es-ES"/>
        </w:rPr>
        <w:t>) padres están divorciados.</w:t>
      </w:r>
    </w:p>
    <w:p w14:paraId="2710CA20" w14:textId="4260C949" w:rsidR="00C23520" w:rsidRDefault="00C11132">
      <w:pPr>
        <w:pStyle w:val="Listenabsatz"/>
        <w:numPr>
          <w:ilvl w:val="0"/>
          <w:numId w:val="2"/>
        </w:numPr>
        <w:spacing w:line="360" w:lineRule="auto"/>
      </w:pP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Paco va a Inglaterra.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>Una pr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 xml:space="preserve">ima </w:t>
      </w:r>
      <w:r w:rsidR="005E737A" w:rsidRPr="005E737A">
        <w:rPr>
          <w:rStyle w:val="Absatz-Standardschriftart"/>
          <w:rFonts w:ascii="Arial" w:hAnsi="Arial" w:cs="Arial"/>
          <w:color w:val="4472C4" w:themeColor="accent1"/>
          <w:sz w:val="24"/>
          <w:szCs w:val="24"/>
          <w:lang w:val="es-ES"/>
        </w:rPr>
        <w:t>suya</w:t>
      </w:r>
      <w:r w:rsidRPr="005E737A">
        <w:rPr>
          <w:rStyle w:val="Absatz-Standardschriftart"/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Style w:val="Absatz-Standardschriftart"/>
          <w:rFonts w:ascii="Arial" w:hAnsi="Arial" w:cs="Arial"/>
          <w:sz w:val="24"/>
          <w:szCs w:val="24"/>
          <w:lang w:val="es-ES"/>
        </w:rPr>
        <w:t>estudia en Londres.</w:t>
      </w:r>
    </w:p>
    <w:p w14:paraId="2710CA21" w14:textId="5A24837D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Me gustan mucho </w:t>
      </w:r>
      <w:r w:rsid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tus</w:t>
      </w:r>
      <w:r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5E737A">
        <w:rPr>
          <w:rFonts w:ascii="Arial" w:hAnsi="Arial" w:cs="Arial"/>
          <w:sz w:val="24"/>
          <w:szCs w:val="24"/>
          <w:lang w:val="es-ES"/>
        </w:rPr>
        <w:t>deine</w:t>
      </w:r>
      <w:proofErr w:type="spellEnd"/>
      <w:r w:rsidRPr="005E737A">
        <w:rPr>
          <w:rFonts w:ascii="Arial" w:hAnsi="Arial" w:cs="Arial"/>
          <w:sz w:val="24"/>
          <w:szCs w:val="24"/>
          <w:lang w:val="es-ES"/>
        </w:rPr>
        <w:t>) ojos.</w:t>
      </w:r>
    </w:p>
    <w:p w14:paraId="2710CA22" w14:textId="130081B4" w:rsidR="00C23520" w:rsidRPr="005E737A" w:rsidRDefault="005E737A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Nuestra</w:t>
      </w:r>
      <w:r w:rsidR="00C11132"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="00C11132" w:rsidRPr="005E737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="00C11132" w:rsidRPr="005E737A">
        <w:rPr>
          <w:rFonts w:ascii="Arial" w:hAnsi="Arial" w:cs="Arial"/>
          <w:sz w:val="24"/>
          <w:szCs w:val="24"/>
          <w:lang w:val="es-ES"/>
        </w:rPr>
        <w:t>unsere</w:t>
      </w:r>
      <w:proofErr w:type="spellEnd"/>
      <w:r w:rsidR="00C11132" w:rsidRPr="005E737A">
        <w:rPr>
          <w:rFonts w:ascii="Arial" w:hAnsi="Arial" w:cs="Arial"/>
          <w:sz w:val="24"/>
          <w:szCs w:val="24"/>
          <w:lang w:val="es-ES"/>
        </w:rPr>
        <w:t>) prima Luisa vive en Quito.</w:t>
      </w:r>
    </w:p>
    <w:p w14:paraId="2710CA23" w14:textId="753F22EB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Luis es amigo </w:t>
      </w:r>
      <w:r w:rsidR="005E737A"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mío</w:t>
      </w:r>
      <w:r w:rsidRPr="005E737A">
        <w:rPr>
          <w:rFonts w:ascii="Arial" w:hAnsi="Arial" w:cs="Arial"/>
          <w:sz w:val="24"/>
          <w:szCs w:val="24"/>
          <w:lang w:val="es-ES"/>
        </w:rPr>
        <w:t xml:space="preserve">, pero no es </w:t>
      </w:r>
      <w:r w:rsidR="005E737A"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mi</w:t>
      </w:r>
      <w:r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novio.</w:t>
      </w:r>
    </w:p>
    <w:p w14:paraId="2710CA24" w14:textId="79153485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Tres profesores </w:t>
      </w:r>
      <w:r w:rsidR="005E737A"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>nuestros</w:t>
      </w:r>
      <w:r w:rsidRPr="005E737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hablan chino.</w:t>
      </w:r>
    </w:p>
    <w:p w14:paraId="2710CA25" w14:textId="7CC34F15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Este libro no es </w:t>
      </w:r>
      <w:r w:rsidR="005E737A">
        <w:rPr>
          <w:rFonts w:ascii="Arial" w:hAnsi="Arial" w:cs="Arial"/>
          <w:sz w:val="24"/>
          <w:szCs w:val="24"/>
          <w:lang w:val="es-ES"/>
        </w:rPr>
        <w:t>mío</w:t>
      </w:r>
      <w:r w:rsidRPr="005E737A">
        <w:rPr>
          <w:rFonts w:ascii="Arial" w:hAnsi="Arial" w:cs="Arial"/>
          <w:sz w:val="24"/>
          <w:szCs w:val="24"/>
          <w:lang w:val="es-ES"/>
        </w:rPr>
        <w:t xml:space="preserve">, es </w:t>
      </w:r>
      <w:r w:rsidR="00321EFA" w:rsidRPr="00321EFA">
        <w:rPr>
          <w:rFonts w:ascii="Arial" w:hAnsi="Arial" w:cs="Arial"/>
          <w:color w:val="4472C4" w:themeColor="accent1"/>
          <w:sz w:val="24"/>
          <w:szCs w:val="24"/>
          <w:lang w:val="es-ES"/>
        </w:rPr>
        <w:t>tuyo</w:t>
      </w:r>
      <w:r w:rsidR="00321EFA">
        <w:rPr>
          <w:rFonts w:ascii="Arial" w:hAnsi="Arial" w:cs="Arial"/>
          <w:sz w:val="24"/>
          <w:szCs w:val="24"/>
          <w:lang w:val="es-ES"/>
        </w:rPr>
        <w:t>.</w:t>
      </w:r>
    </w:p>
    <w:p w14:paraId="2710CA26" w14:textId="1C8D0D18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Perdone, señora, ¿el coche negro es </w:t>
      </w:r>
      <w:r w:rsidR="00321EFA" w:rsidRPr="00321EFA">
        <w:rPr>
          <w:rFonts w:ascii="Arial" w:hAnsi="Arial" w:cs="Arial"/>
          <w:color w:val="4472C4" w:themeColor="accent1"/>
          <w:sz w:val="24"/>
          <w:szCs w:val="24"/>
          <w:lang w:val="es-ES"/>
        </w:rPr>
        <w:t>suyo</w:t>
      </w:r>
      <w:r w:rsidRPr="005E737A">
        <w:rPr>
          <w:rFonts w:ascii="Arial" w:hAnsi="Arial" w:cs="Arial"/>
          <w:sz w:val="24"/>
          <w:szCs w:val="24"/>
          <w:lang w:val="es-ES"/>
        </w:rPr>
        <w:t>?</w:t>
      </w:r>
    </w:p>
    <w:p w14:paraId="2710CA27" w14:textId="7BAB8C33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Allí están Rafael, Julia y </w:t>
      </w:r>
      <w:r w:rsidR="00321EFA" w:rsidRPr="00321EFA">
        <w:rPr>
          <w:rFonts w:ascii="Arial" w:hAnsi="Arial" w:cs="Arial"/>
          <w:color w:val="4472C4" w:themeColor="accent1"/>
          <w:sz w:val="24"/>
          <w:szCs w:val="24"/>
          <w:lang w:val="es-ES"/>
        </w:rPr>
        <w:t>suyos</w:t>
      </w:r>
      <w:r w:rsidRPr="00321EFA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4 hijos.</w:t>
      </w:r>
    </w:p>
    <w:p w14:paraId="2710CA28" w14:textId="75DD1E1B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C11132">
        <w:rPr>
          <w:rFonts w:ascii="Arial" w:hAnsi="Arial" w:cs="Arial"/>
          <w:color w:val="4472C4" w:themeColor="accent1"/>
          <w:sz w:val="24"/>
          <w:szCs w:val="24"/>
          <w:lang w:val="es-ES"/>
        </w:rPr>
        <w:t>Vuestra</w:t>
      </w:r>
      <w:r w:rsidRPr="00C11132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(</w:t>
      </w:r>
      <w:proofErr w:type="spellStart"/>
      <w:r w:rsidRPr="005E737A">
        <w:rPr>
          <w:rFonts w:ascii="Arial" w:hAnsi="Arial" w:cs="Arial"/>
          <w:sz w:val="24"/>
          <w:szCs w:val="24"/>
          <w:lang w:val="es-ES"/>
        </w:rPr>
        <w:t>eure</w:t>
      </w:r>
      <w:proofErr w:type="spellEnd"/>
      <w:r w:rsidRPr="005E737A">
        <w:rPr>
          <w:rFonts w:ascii="Arial" w:hAnsi="Arial" w:cs="Arial"/>
          <w:sz w:val="24"/>
          <w:szCs w:val="24"/>
          <w:lang w:val="es-ES"/>
        </w:rPr>
        <w:t>) tía es muy simpática.</w:t>
      </w:r>
    </w:p>
    <w:p w14:paraId="2710CA29" w14:textId="4A09BFC5" w:rsidR="00C23520" w:rsidRPr="005E737A" w:rsidRDefault="00C11132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5E737A">
        <w:rPr>
          <w:rFonts w:ascii="Arial" w:hAnsi="Arial" w:cs="Arial"/>
          <w:sz w:val="24"/>
          <w:szCs w:val="24"/>
          <w:lang w:val="es-ES"/>
        </w:rPr>
        <w:t xml:space="preserve">Señor López, ¿cuál es </w:t>
      </w:r>
      <w:r w:rsidRPr="00C11132">
        <w:rPr>
          <w:rFonts w:ascii="Arial" w:hAnsi="Arial" w:cs="Arial"/>
          <w:color w:val="4472C4" w:themeColor="accent1"/>
          <w:sz w:val="24"/>
          <w:szCs w:val="24"/>
          <w:highlight w:val="yellow"/>
          <w:lang w:val="es-ES"/>
        </w:rPr>
        <w:t>su</w:t>
      </w:r>
      <w:r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C11132">
        <w:rPr>
          <w:rFonts w:ascii="Arial" w:hAnsi="Arial" w:cs="Arial"/>
          <w:color w:val="4472C4" w:themeColor="accent1"/>
          <w:sz w:val="24"/>
          <w:szCs w:val="24"/>
          <w:highlight w:val="yellow"/>
          <w:lang w:val="es-ES"/>
        </w:rPr>
        <w:t>(</w:t>
      </w:r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 xml:space="preserve">do </w:t>
      </w:r>
      <w:proofErr w:type="spellStart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>là</w:t>
      </w:r>
      <w:proofErr w:type="spellEnd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>Señor</w:t>
      </w:r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 xml:space="preserve"> = </w:t>
      </w:r>
      <w:proofErr w:type="spellStart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>Sie</w:t>
      </w:r>
      <w:proofErr w:type="spellEnd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>nên</w:t>
      </w:r>
      <w:proofErr w:type="spellEnd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 xml:space="preserve"> </w:t>
      </w:r>
      <w:proofErr w:type="spellStart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>dùng</w:t>
      </w:r>
      <w:proofErr w:type="spellEnd"/>
      <w:r w:rsidRPr="00C11132">
        <w:rPr>
          <w:rFonts w:ascii="Arial" w:hAnsi="Arial" w:cs="Arial"/>
          <w:sz w:val="24"/>
          <w:szCs w:val="24"/>
          <w:highlight w:val="yellow"/>
          <w:lang w:val="es-ES"/>
        </w:rPr>
        <w:t xml:space="preserve"> su)</w:t>
      </w:r>
      <w:r w:rsidRPr="00C11132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r w:rsidRPr="005E737A">
        <w:rPr>
          <w:rFonts w:ascii="Arial" w:hAnsi="Arial" w:cs="Arial"/>
          <w:sz w:val="24"/>
          <w:szCs w:val="24"/>
          <w:lang w:val="es-ES"/>
        </w:rPr>
        <w:t>dirección en Málaga?</w:t>
      </w:r>
    </w:p>
    <w:p w14:paraId="2710CA2A" w14:textId="1AAFB353" w:rsidR="00C23520" w:rsidRPr="00C11132" w:rsidRDefault="00C23520">
      <w:pPr>
        <w:pStyle w:val="Listenabsatz"/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C23520" w:rsidRPr="00C1113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0CA0A" w14:textId="77777777" w:rsidR="00000000" w:rsidRDefault="00C11132">
      <w:pPr>
        <w:spacing w:after="0" w:line="240" w:lineRule="auto"/>
      </w:pPr>
      <w:r>
        <w:separator/>
      </w:r>
    </w:p>
  </w:endnote>
  <w:endnote w:type="continuationSeparator" w:id="0">
    <w:p w14:paraId="2710CA0C" w14:textId="77777777" w:rsidR="00000000" w:rsidRDefault="00C1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0CA06" w14:textId="77777777" w:rsidR="00000000" w:rsidRDefault="00C1113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10CA08" w14:textId="77777777" w:rsidR="00000000" w:rsidRDefault="00C1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276A"/>
    <w:multiLevelType w:val="multilevel"/>
    <w:tmpl w:val="A1D60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24B04"/>
    <w:multiLevelType w:val="multilevel"/>
    <w:tmpl w:val="3AD8C02C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23520"/>
    <w:rsid w:val="00321EFA"/>
    <w:rsid w:val="005E737A"/>
    <w:rsid w:val="00C11132"/>
    <w:rsid w:val="00C2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CA06"/>
  <w15:docId w15:val="{A6EFC46A-C95B-4565-8300-61DE0716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character" w:customStyle="1" w:styleId="Absatz-Standardschriftart">
    <w:name w:val="Absatz-Standardschriftart"/>
  </w:style>
  <w:style w:type="paragraph" w:customStyle="1" w:styleId="Listenabsatz">
    <w:name w:val="Listenabsatz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dc:description/>
  <cp:lastModifiedBy>Minh Khue Pham</cp:lastModifiedBy>
  <cp:revision>2</cp:revision>
  <dcterms:created xsi:type="dcterms:W3CDTF">2020-07-05T13:44:00Z</dcterms:created>
  <dcterms:modified xsi:type="dcterms:W3CDTF">2020-07-05T13:44:00Z</dcterms:modified>
</cp:coreProperties>
</file>